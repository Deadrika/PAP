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60"/>
        </w:rPr>
        <w:alias w:val="Title"/>
        <w:tag w:val=""/>
        <w:id w:val="147261466"/>
        <w:placeholder>
          <w:docPart w:val="B0A1FEAA7A7344628E9B95251A5CF7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:rsidR="00184B35" w:rsidRPr="004A1F50" w:rsidRDefault="004A1F50">
          <w:pPr>
            <w:pStyle w:val="Title"/>
            <w:rPr>
              <w:sz w:val="160"/>
            </w:rPr>
          </w:pPr>
          <w:r w:rsidRPr="004A1F50">
            <w:rPr>
              <w:sz w:val="160"/>
            </w:rPr>
            <w:t>Prova Aptidao Profissional</w:t>
          </w:r>
        </w:p>
      </w:sdtContent>
    </w:sdt>
    <w:p w:rsidR="00184B35" w:rsidRDefault="00C5483B">
      <w:pPr>
        <w:pStyle w:val="Subtitle"/>
      </w:pPr>
      <w:sdt>
        <w:sdtPr>
          <w:alias w:val="Subtitle"/>
          <w:tag w:val=""/>
          <w:id w:val="149943644"/>
          <w:placeholder>
            <w:docPart w:val="DB89D16EC64844098EB39DB082D7606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4A1F50">
            <w:t>2017/2018</w:t>
          </w:r>
        </w:sdtContent>
      </w:sdt>
    </w:p>
    <w:p w:rsidR="004A1F50" w:rsidRPr="009C1EAA" w:rsidRDefault="004A1F50" w:rsidP="009C1EAA">
      <w:pPr>
        <w:pStyle w:val="Quote"/>
        <w:ind w:left="0"/>
        <w:jc w:val="both"/>
        <w:rPr>
          <w:lang w:val="pt-PT"/>
        </w:rPr>
      </w:pPr>
      <w:r w:rsidRPr="009C1EAA">
        <w:rPr>
          <w:lang w:val="pt-PT"/>
        </w:rPr>
        <w:t>Ink-Ster</w:t>
      </w:r>
      <w:r w:rsidR="009C1EAA" w:rsidRPr="009C1EAA">
        <w:rPr>
          <w:lang w:val="pt-PT"/>
        </w:rPr>
        <w:t>: Manual</w:t>
      </w:r>
    </w:p>
    <w:p w:rsidR="009C1EAA" w:rsidRPr="009C1EAA" w:rsidRDefault="009C1EAA" w:rsidP="009C1EAA">
      <w:pPr>
        <w:rPr>
          <w:lang w:val="pt-PT"/>
        </w:rPr>
      </w:pPr>
      <w:r>
        <w:rPr>
          <w:lang w:val="pt-PT"/>
        </w:rPr>
        <w:t>Aluno: Francisco Almeida</w:t>
      </w:r>
      <w:r>
        <w:rPr>
          <w:lang w:val="pt-PT"/>
        </w:rPr>
        <w:br/>
        <w:t>Turma: 407</w:t>
      </w:r>
      <w:r>
        <w:rPr>
          <w:lang w:val="pt-PT"/>
        </w:rPr>
        <w:br/>
      </w:r>
    </w:p>
    <w:p w:rsidR="00184B35" w:rsidRDefault="00184B35"/>
    <w:p w:rsidR="00184B35" w:rsidRDefault="00184B35">
      <w:pPr>
        <w:sectPr w:rsidR="00184B35">
          <w:headerReference w:type="default" r:id="rId10"/>
          <w:footerReference w:type="default" r:id="rId11"/>
          <w:footerReference w:type="first" r:id="rId12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sdt>
      <w:sdtPr>
        <w:id w:val="-1860954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404040" w:themeColor="text1" w:themeTint="BF"/>
          <w:kern w:val="0"/>
          <w:sz w:val="20"/>
        </w:rPr>
      </w:sdtEndPr>
      <w:sdtContent>
        <w:p w:rsidR="00C5483B" w:rsidRDefault="00C5483B">
          <w:pPr>
            <w:pStyle w:val="TOCHeading"/>
          </w:pPr>
          <w:r>
            <w:t>Índice</w:t>
          </w:r>
        </w:p>
        <w:p w:rsidR="00C5483B" w:rsidRDefault="00C5483B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631432" w:history="1">
            <w:r w:rsidRPr="001A1267">
              <w:rPr>
                <w:rStyle w:val="Hyperlink"/>
                <w:lang w:val="pt-PT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_Toc486631432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5483B" w:rsidRDefault="00C5483B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pt-PT" w:eastAsia="pt-PT"/>
            </w:rPr>
          </w:pPr>
          <w:hyperlink w:anchor="_Toc486631433" w:history="1">
            <w:r w:rsidRPr="001A1267">
              <w:rPr>
                <w:rStyle w:val="Hyperlink"/>
                <w:lang w:val="pt-PT"/>
              </w:rPr>
              <w:t>Barra de Navegação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_Toc486631433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5483B" w:rsidRDefault="00C5483B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pt-PT" w:eastAsia="pt-PT"/>
            </w:rPr>
          </w:pPr>
          <w:hyperlink w:anchor="_Toc486631434" w:history="1">
            <w:r w:rsidRPr="001A1267">
              <w:rPr>
                <w:rStyle w:val="Hyperlink"/>
                <w:lang w:val="pt-PT"/>
              </w:rPr>
              <w:t>Galeria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_Toc486631434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5483B" w:rsidRDefault="00C5483B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pt-PT" w:eastAsia="pt-PT"/>
            </w:rPr>
          </w:pPr>
          <w:hyperlink w:anchor="_Toc486631435" w:history="1">
            <w:r w:rsidRPr="001A1267">
              <w:rPr>
                <w:rStyle w:val="Hyperlink"/>
              </w:rPr>
              <w:t>Trabalho e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_Toc486631435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5483B" w:rsidRDefault="00C5483B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pt-PT" w:eastAsia="pt-PT"/>
            </w:rPr>
          </w:pPr>
          <w:hyperlink w:anchor="_Toc486631436" w:history="1">
            <w:r w:rsidRPr="001A1267">
              <w:rPr>
                <w:rStyle w:val="Hyperlink"/>
                <w:lang w:val="pt-PT"/>
              </w:rPr>
              <w:t>Tatuadores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_Toc486631436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5483B" w:rsidRDefault="00C5483B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pt-PT" w:eastAsia="pt-PT"/>
            </w:rPr>
          </w:pPr>
          <w:hyperlink w:anchor="_Toc486631437" w:history="1">
            <w:r w:rsidRPr="001A1267">
              <w:rPr>
                <w:rStyle w:val="Hyperlink"/>
                <w:lang w:val="pt-PT"/>
              </w:rPr>
              <w:t>Updates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_Toc486631437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5483B" w:rsidRDefault="00C5483B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C0A33" w:rsidRDefault="009C1EAA" w:rsidP="009C1EAA">
      <w:pPr>
        <w:pStyle w:val="Heading1"/>
        <w:rPr>
          <w:lang w:val="pt-PT"/>
        </w:rPr>
      </w:pPr>
      <w:bookmarkStart w:id="1" w:name="_Toc486631432"/>
      <w:r w:rsidRPr="00F9599A">
        <w:rPr>
          <w:lang w:val="pt-PT"/>
        </w:rPr>
        <w:lastRenderedPageBreak/>
        <w:t>Introdução</w:t>
      </w:r>
      <w:bookmarkEnd w:id="1"/>
    </w:p>
    <w:p w:rsidR="009C0A33" w:rsidRPr="00F9599A" w:rsidRDefault="009C0A33" w:rsidP="009C0A33">
      <w:pPr>
        <w:rPr>
          <w:sz w:val="28"/>
          <w:lang w:val="pt-PT"/>
        </w:rPr>
      </w:pPr>
      <w:r w:rsidRPr="00F9599A">
        <w:rPr>
          <w:sz w:val="28"/>
          <w:lang w:val="pt-PT"/>
        </w:rPr>
        <w:t>O Ink-Ster é um website criado para facilitar tatuadores a mostrarei os seus trabalhos a utilizadores que nao necesitei de fazer o login para verem os trabalhos e as informacoes necessarias dos tatuadores.</w:t>
      </w:r>
      <w:r w:rsidRPr="00F9599A">
        <w:rPr>
          <w:sz w:val="28"/>
          <w:lang w:val="pt-PT"/>
        </w:rPr>
        <w:br/>
        <w:t>O website em si está feito numa maneira muito simples onde a maior parte da informação está na página principal.</w:t>
      </w:r>
      <w:r w:rsidRPr="00F9599A">
        <w:rPr>
          <w:sz w:val="28"/>
          <w:lang w:val="pt-PT"/>
        </w:rPr>
        <w:br/>
        <w:t>A Pagina Principal contêm:</w:t>
      </w:r>
    </w:p>
    <w:p w:rsidR="009C0A33" w:rsidRPr="00F9599A" w:rsidRDefault="009C0A33" w:rsidP="009C0A33">
      <w:pPr>
        <w:pStyle w:val="ListParagraph"/>
        <w:numPr>
          <w:ilvl w:val="0"/>
          <w:numId w:val="25"/>
        </w:numPr>
        <w:rPr>
          <w:sz w:val="28"/>
          <w:lang w:val="pt-PT"/>
        </w:rPr>
      </w:pPr>
      <w:r w:rsidRPr="00F9599A">
        <w:rPr>
          <w:sz w:val="28"/>
          <w:lang w:val="pt-PT"/>
        </w:rPr>
        <w:t>Galeria</w:t>
      </w:r>
    </w:p>
    <w:p w:rsidR="009C0A33" w:rsidRPr="00F9599A" w:rsidRDefault="009C0A33" w:rsidP="009C0A33">
      <w:pPr>
        <w:pStyle w:val="ListParagraph"/>
        <w:numPr>
          <w:ilvl w:val="0"/>
          <w:numId w:val="25"/>
        </w:numPr>
        <w:rPr>
          <w:sz w:val="28"/>
          <w:lang w:val="pt-PT"/>
        </w:rPr>
      </w:pPr>
      <w:r w:rsidRPr="00F9599A">
        <w:rPr>
          <w:sz w:val="28"/>
          <w:lang w:val="pt-PT"/>
        </w:rPr>
        <w:t>Trabalho</w:t>
      </w:r>
    </w:p>
    <w:p w:rsidR="009C0A33" w:rsidRPr="00F9599A" w:rsidRDefault="009C0A33" w:rsidP="009C0A33">
      <w:pPr>
        <w:pStyle w:val="ListParagraph"/>
        <w:numPr>
          <w:ilvl w:val="0"/>
          <w:numId w:val="25"/>
        </w:numPr>
        <w:rPr>
          <w:sz w:val="28"/>
          <w:lang w:val="pt-PT"/>
        </w:rPr>
      </w:pPr>
      <w:r w:rsidRPr="00F9599A">
        <w:rPr>
          <w:sz w:val="28"/>
          <w:lang w:val="pt-PT"/>
        </w:rPr>
        <w:t>Tatuadores</w:t>
      </w:r>
    </w:p>
    <w:p w:rsidR="009C0A33" w:rsidRPr="00F9599A" w:rsidRDefault="009C0A33" w:rsidP="009C0A33">
      <w:pPr>
        <w:pStyle w:val="ListParagraph"/>
        <w:numPr>
          <w:ilvl w:val="0"/>
          <w:numId w:val="25"/>
        </w:numPr>
        <w:rPr>
          <w:sz w:val="28"/>
          <w:lang w:val="pt-PT"/>
        </w:rPr>
      </w:pPr>
      <w:r w:rsidRPr="00F9599A">
        <w:rPr>
          <w:sz w:val="28"/>
          <w:lang w:val="pt-PT"/>
        </w:rPr>
        <w:t>Updates</w:t>
      </w:r>
    </w:p>
    <w:p w:rsidR="009C0A33" w:rsidRPr="00F9599A" w:rsidRDefault="009C0A33" w:rsidP="009C0A33">
      <w:pPr>
        <w:pStyle w:val="ListParagraph"/>
        <w:numPr>
          <w:ilvl w:val="0"/>
          <w:numId w:val="25"/>
        </w:numPr>
        <w:rPr>
          <w:sz w:val="28"/>
          <w:lang w:val="pt-PT"/>
        </w:rPr>
      </w:pPr>
      <w:r w:rsidRPr="00F9599A">
        <w:rPr>
          <w:sz w:val="28"/>
          <w:lang w:val="pt-PT"/>
        </w:rPr>
        <w:t>Login</w:t>
      </w:r>
      <w:r w:rsidRPr="00F9599A">
        <w:rPr>
          <w:sz w:val="28"/>
          <w:lang w:val="pt-PT"/>
        </w:rPr>
        <w:br/>
      </w:r>
    </w:p>
    <w:p w:rsidR="009C0A33" w:rsidRPr="00F9599A" w:rsidRDefault="009C0A33" w:rsidP="009C0A33">
      <w:pPr>
        <w:rPr>
          <w:sz w:val="28"/>
          <w:lang w:val="pt-PT"/>
        </w:rPr>
      </w:pPr>
      <w:r w:rsidRPr="00F9599A">
        <w:rPr>
          <w:sz w:val="28"/>
          <w:lang w:val="pt-PT"/>
        </w:rPr>
        <w:t>A Galeria é a unica página que pode ser visitada, pois a Galeria pode ser aumentada.</w:t>
      </w: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Default="009C0A33" w:rsidP="009C0A33">
      <w:pPr>
        <w:rPr>
          <w:lang w:val="pt-PT"/>
        </w:rPr>
      </w:pPr>
    </w:p>
    <w:p w:rsidR="009C0A33" w:rsidRDefault="005303C9">
      <w:pPr>
        <w:pStyle w:val="Heading1"/>
        <w:rPr>
          <w:lang w:val="pt-PT"/>
        </w:rPr>
      </w:pPr>
      <w:bookmarkStart w:id="2" w:name="_Toc449444747"/>
      <w:bookmarkStart w:id="3" w:name="_Toc486631433"/>
      <w:r w:rsidRPr="00F9599A">
        <w:rPr>
          <w:lang w:val="pt-PT"/>
        </w:rPr>
        <w:lastRenderedPageBreak/>
        <w:t>B</w:t>
      </w:r>
      <w:bookmarkEnd w:id="2"/>
      <w:r w:rsidRPr="00F9599A">
        <w:rPr>
          <w:lang w:val="pt-PT"/>
        </w:rPr>
        <w:t>arra de Navegação</w:t>
      </w:r>
      <w:bookmarkEnd w:id="3"/>
    </w:p>
    <w:p w:rsidR="009C0A33" w:rsidRPr="009C0A33" w:rsidRDefault="009C0A33" w:rsidP="009C0A33">
      <w:pPr>
        <w:rPr>
          <w:sz w:val="28"/>
          <w:szCs w:val="28"/>
          <w:lang w:val="pt-PT"/>
        </w:rPr>
      </w:pPr>
      <w:r w:rsidRPr="009C0A33">
        <w:rPr>
          <w:sz w:val="28"/>
          <w:szCs w:val="28"/>
          <w:lang w:val="pt-PT"/>
        </w:rPr>
        <w:t>A Barra de Navegação e bastante simples a unica coisa que vale a pena mostrar e como ela e composta:</w:t>
      </w:r>
    </w:p>
    <w:p w:rsidR="009C0A33" w:rsidRPr="009C0A33" w:rsidRDefault="009C0A33" w:rsidP="009C0A33">
      <w:pPr>
        <w:rPr>
          <w:sz w:val="28"/>
          <w:szCs w:val="28"/>
          <w:lang w:val="pt-PT"/>
        </w:rPr>
      </w:pPr>
      <w:r w:rsidRPr="009C0A33">
        <w:rPr>
          <w:sz w:val="28"/>
          <w:szCs w:val="28"/>
          <w:lang w:val="pt-PT"/>
        </w:rPr>
        <w:t>&lt;ul&gt;</w:t>
      </w:r>
      <w:r w:rsidRPr="009C0A33">
        <w:rPr>
          <w:sz w:val="28"/>
          <w:szCs w:val="28"/>
          <w:lang w:val="pt-PT"/>
        </w:rPr>
        <w:br/>
        <w:t xml:space="preserve">       &lt;li&gt;&lt;a title=”Galeria” href=”galeria.html”&gt;Galeria&lt;/a&gt;&lt;/li&gt;</w:t>
      </w:r>
      <w:r w:rsidRPr="009C0A33">
        <w:rPr>
          <w:sz w:val="28"/>
          <w:szCs w:val="28"/>
          <w:lang w:val="pt-PT"/>
        </w:rPr>
        <w:br/>
        <w:t xml:space="preserve">       &lt;li&gt;&lt;a title=”Trabalho” href=”#studio”&gt;Trabalho&lt;/a&gt;&lt;/li&gt;</w:t>
      </w:r>
      <w:r w:rsidRPr="009C0A33">
        <w:rPr>
          <w:sz w:val="28"/>
          <w:szCs w:val="28"/>
          <w:lang w:val="pt-PT"/>
        </w:rPr>
        <w:br/>
        <w:t xml:space="preserve">       &lt;li&gt;&lt;a title=”Tatuadores” href=”#artists”&gt;Tatuadores&lt;/a&gt;&lt;/li&gt;</w:t>
      </w:r>
      <w:r w:rsidRPr="009C0A33">
        <w:rPr>
          <w:sz w:val="28"/>
          <w:szCs w:val="28"/>
          <w:lang w:val="pt-PT"/>
        </w:rPr>
        <w:br/>
        <w:t xml:space="preserve">       &lt;li&gt;&lt;a title=”Updates” href=”#journal”&gt;Updates&lt;/a&gt;&lt;/li&gt;</w:t>
      </w:r>
      <w:r w:rsidRPr="009C0A33">
        <w:rPr>
          <w:sz w:val="28"/>
          <w:szCs w:val="28"/>
          <w:lang w:val="pt-PT"/>
        </w:rPr>
        <w:br/>
        <w:t xml:space="preserve">       &lt;li&gt;&lt;a title=”Login” href=”#login”&gt;Login&lt;/a&gt;&lt;/li&gt;</w:t>
      </w:r>
    </w:p>
    <w:p w:rsidR="009C0A33" w:rsidRPr="009C0A33" w:rsidRDefault="009C0A33" w:rsidP="009C0A33">
      <w:pPr>
        <w:rPr>
          <w:sz w:val="28"/>
          <w:szCs w:val="28"/>
          <w:lang w:val="pt-PT"/>
        </w:rPr>
      </w:pPr>
      <w:r w:rsidRPr="009C0A33">
        <w:rPr>
          <w:sz w:val="28"/>
          <w:szCs w:val="28"/>
          <w:lang w:val="pt-PT"/>
        </w:rPr>
        <w:t>&lt;/ul&gt;</w:t>
      </w:r>
    </w:p>
    <w:p w:rsidR="009C0A33" w:rsidRPr="009C0A33" w:rsidRDefault="009C0A33" w:rsidP="009C0A33">
      <w:pPr>
        <w:rPr>
          <w:sz w:val="28"/>
          <w:szCs w:val="28"/>
          <w:lang w:val="pt-PT"/>
        </w:rPr>
      </w:pPr>
      <w:r w:rsidRPr="009C0A33">
        <w:rPr>
          <w:sz w:val="28"/>
          <w:szCs w:val="28"/>
          <w:lang w:val="pt-PT"/>
        </w:rPr>
        <w:t>Os href=”#studio” sao utilizados para que o site reconheça onde estão as &lt;div id=”studio”&gt; assim criando o efeito de scroll automático.</w:t>
      </w: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Pr="009C0A33" w:rsidRDefault="009C0A33" w:rsidP="009C0A33">
      <w:pPr>
        <w:rPr>
          <w:lang w:val="pt-PT"/>
        </w:rPr>
      </w:pPr>
    </w:p>
    <w:p w:rsidR="009C0A33" w:rsidRDefault="009C0A33" w:rsidP="009C0A33">
      <w:pPr>
        <w:rPr>
          <w:lang w:val="pt-PT"/>
        </w:rPr>
      </w:pPr>
    </w:p>
    <w:p w:rsidR="009C0A33" w:rsidRDefault="00577305" w:rsidP="009C0A33">
      <w:pPr>
        <w:pStyle w:val="Heading1"/>
        <w:rPr>
          <w:lang w:val="pt-PT"/>
        </w:rPr>
      </w:pPr>
      <w:bookmarkStart w:id="4" w:name="_Toc449444748"/>
      <w:bookmarkStart w:id="5" w:name="_Toc486631434"/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CB70CF" wp14:editId="12B39868">
                <wp:simplePos x="0" y="0"/>
                <mc:AlternateContent>
                  <mc:Choice Requires="wp14">
                    <wp:positionH relativeFrom="page">
                      <wp14:pctPosHOffset>6100</wp14:pctPosHOffset>
                    </wp:positionH>
                  </mc:Choice>
                  <mc:Fallback>
                    <wp:positionH relativeFrom="page">
                      <wp:posOffset>473710</wp:posOffset>
                    </wp:positionH>
                  </mc:Fallback>
                </mc:AlternateContent>
                <wp:positionV relativeFrom="paragraph">
                  <wp:posOffset>26670</wp:posOffset>
                </wp:positionV>
                <wp:extent cx="1243584" cy="1404620"/>
                <wp:effectExtent l="0" t="0" r="13970" b="2540"/>
                <wp:wrapNone/>
                <wp:docPr id="217" name="Text Box 2" descr="Text box holding photo and cap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305" w:rsidRDefault="00577305">
                            <w:r>
                              <w:rPr>
                                <w:noProof/>
                                <w:lang w:val="pt-PT" w:eastAsia="pt-PT"/>
                              </w:rPr>
                              <w:drawing>
                                <wp:inline distT="0" distB="0" distL="0" distR="0" wp14:anchorId="49CDDBD5" wp14:editId="7977575D">
                                  <wp:extent cx="1252855" cy="5756071"/>
                                  <wp:effectExtent l="0" t="0" r="4445" b="0"/>
                                  <wp:docPr id="12" name="Picture 12" descr="Silhouette of person in front of airpla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2855" cy="5756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Ind w:w="2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000000" w:themeFill="text1"/>
                              <w:tblCellMar>
                                <w:top w:w="144" w:type="dxa"/>
                                <w:left w:w="72" w:type="dxa"/>
                                <w:bottom w:w="144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  <w:tblDescription w:val="Caption table"/>
                            </w:tblPr>
                            <w:tblGrid>
                              <w:gridCol w:w="1944"/>
                            </w:tblGrid>
                            <w:tr w:rsidR="00577305" w:rsidRPr="00577305" w:rsidTr="0057730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18"/>
                              </w:trPr>
                              <w:tc>
                                <w:tcPr>
                                  <w:tcW w:w="1978" w:type="dxa"/>
                                  <w:shd w:val="clear" w:color="auto" w:fill="000000" w:themeFill="text1"/>
                                  <w:vAlign w:val="top"/>
                                </w:tcPr>
                                <w:p w:rsidR="00577305" w:rsidRPr="00577305" w:rsidRDefault="00577305" w:rsidP="00F9599A">
                                  <w:pPr>
                                    <w:pStyle w:val="Caption"/>
                                    <w:spacing w:before="0"/>
                                    <w:ind w:left="0" w:right="0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577305" w:rsidRDefault="00577305" w:rsidP="0057730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B70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ext box holding photo and caption" style="position:absolute;margin-left:0;margin-top:2.1pt;width:97.9pt;height:110.6pt;z-index:251681792;visibility:visible;mso-wrap-style:square;mso-width-percent:0;mso-height-percent:200;mso-left-percent:61;mso-wrap-distance-left:9pt;mso-wrap-distance-top:3.6pt;mso-wrap-distance-right:9pt;mso-wrap-distance-bottom:3.6pt;mso-position-horizontal-relative:page;mso-position-vertical:absolute;mso-position-vertical-relative:text;mso-width-percent:0;mso-height-percent:200;mso-left-percent:6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" filled="f" stroked="f">
                <v:textbox style="mso-fit-shape-to-text:t" inset="0,0,0,0">
                  <w:txbxContent>
                    <w:p w:rsidR="00577305" w:rsidRDefault="00577305">
                      <w:r>
                        <w:rPr>
                          <w:noProof/>
                          <w:lang w:val="pt-PT" w:eastAsia="pt-PT"/>
                        </w:rPr>
                        <w:drawing>
                          <wp:inline distT="0" distB="0" distL="0" distR="0" wp14:anchorId="49CDDBD5" wp14:editId="7977575D">
                            <wp:extent cx="1252855" cy="5756071"/>
                            <wp:effectExtent l="0" t="0" r="4445" b="0"/>
                            <wp:docPr id="12" name="Picture 12" descr="Silhouette of person in front of airpla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2855" cy="5756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5000" w:type="pct"/>
                        <w:tblInd w:w="2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000000" w:themeFill="text1"/>
                        <w:tblCellMar>
                          <w:top w:w="144" w:type="dxa"/>
                          <w:left w:w="72" w:type="dxa"/>
                          <w:bottom w:w="144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  <w:tblDescription w:val="Caption table"/>
                      </w:tblPr>
                      <w:tblGrid>
                        <w:gridCol w:w="1944"/>
                      </w:tblGrid>
                      <w:tr w:rsidR="00577305" w:rsidRPr="00577305" w:rsidTr="0057730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18"/>
                        </w:trPr>
                        <w:tc>
                          <w:tcPr>
                            <w:tcW w:w="1978" w:type="dxa"/>
                            <w:shd w:val="clear" w:color="auto" w:fill="000000" w:themeFill="text1"/>
                            <w:vAlign w:val="top"/>
                          </w:tcPr>
                          <w:p w:rsidR="00577305" w:rsidRPr="00577305" w:rsidRDefault="00577305" w:rsidP="00F9599A">
                            <w:pPr>
                              <w:pStyle w:val="Caption"/>
                              <w:spacing w:before="0"/>
                              <w:ind w:left="0" w:right="0"/>
                              <w:jc w:val="left"/>
                            </w:pPr>
                          </w:p>
                        </w:tc>
                      </w:tr>
                    </w:tbl>
                    <w:p w:rsidR="00577305" w:rsidRDefault="00577305" w:rsidP="00577305">
                      <w:pPr>
                        <w:pStyle w:val="NoSpacing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599A" w:rsidRPr="00F9599A">
        <w:rPr>
          <w:lang w:val="pt-PT"/>
        </w:rPr>
        <w:t>G</w:t>
      </w:r>
      <w:bookmarkEnd w:id="4"/>
      <w:r w:rsidR="00F9599A">
        <w:rPr>
          <w:lang w:val="pt-PT"/>
        </w:rPr>
        <w:t>aleria</w:t>
      </w:r>
      <w:bookmarkEnd w:id="5"/>
    </w:p>
    <w:p w:rsidR="009C0A33" w:rsidRPr="009C0A33" w:rsidRDefault="009C0A33" w:rsidP="009C0A33">
      <w:pPr>
        <w:rPr>
          <w:sz w:val="28"/>
          <w:szCs w:val="28"/>
          <w:lang w:val="pt-PT"/>
        </w:rPr>
      </w:pPr>
      <w:r w:rsidRPr="009C0A33">
        <w:rPr>
          <w:sz w:val="28"/>
          <w:szCs w:val="28"/>
          <w:lang w:val="pt-PT"/>
        </w:rPr>
        <w:t>A Galeria é onde o utilizador pode visualizar todas as obras dos tatuadores do website-</w:t>
      </w:r>
      <w:r w:rsidRPr="009C0A33">
        <w:rPr>
          <w:sz w:val="28"/>
          <w:szCs w:val="28"/>
          <w:lang w:val="pt-PT"/>
        </w:rPr>
        <w:br/>
        <w:t>Tambem é a unica página que pode ser visitada para alem da Página Principal. Os códigos que estão postos na Galeria são:</w:t>
      </w:r>
    </w:p>
    <w:p w:rsidR="009C0A33" w:rsidRPr="009C0A33" w:rsidRDefault="009C0A33" w:rsidP="009C0A33">
      <w:pPr>
        <w:rPr>
          <w:sz w:val="28"/>
          <w:szCs w:val="28"/>
          <w:lang w:val="pt-PT"/>
        </w:rPr>
      </w:pPr>
      <w:r w:rsidRPr="009C0A33">
        <w:rPr>
          <w:sz w:val="28"/>
          <w:szCs w:val="28"/>
          <w:lang w:val="pt-PT"/>
        </w:rPr>
        <w:t>&lt;a href=”img/americanpsycho.png”&gt;</w:t>
      </w:r>
      <w:r w:rsidRPr="009C0A33">
        <w:rPr>
          <w:sz w:val="28"/>
          <w:szCs w:val="28"/>
          <w:lang w:val="pt-PT"/>
        </w:rPr>
        <w:br/>
        <w:t xml:space="preserve">          &lt;img class=”img-responsive” src=”img/americanpsycho.png” alt=”Amerrican Psycho”&gt;</w:t>
      </w:r>
    </w:p>
    <w:p w:rsidR="009C0A33" w:rsidRPr="009C0A33" w:rsidRDefault="009C0A33" w:rsidP="009C0A33">
      <w:pPr>
        <w:rPr>
          <w:sz w:val="28"/>
          <w:szCs w:val="28"/>
        </w:rPr>
      </w:pPr>
      <w:r w:rsidRPr="009C0A33">
        <w:rPr>
          <w:sz w:val="28"/>
          <w:szCs w:val="28"/>
        </w:rPr>
        <w:t xml:space="preserve">&lt;/a&gt; </w:t>
      </w:r>
    </w:p>
    <w:p w:rsidR="00184B35" w:rsidRPr="009C0A33" w:rsidRDefault="00184B35" w:rsidP="009C0A33">
      <w:pPr>
        <w:rPr>
          <w:lang w:val="pt-PT"/>
        </w:rPr>
      </w:pPr>
    </w:p>
    <w:p w:rsidR="00184B35" w:rsidRDefault="005C4FE1">
      <w:pPr>
        <w:pStyle w:val="Heading1"/>
      </w:pPr>
      <w:bookmarkStart w:id="6" w:name="_Toc486631435"/>
      <w:r>
        <w:lastRenderedPageBreak/>
        <w:t>Trabalho e Login</w:t>
      </w:r>
      <w:bookmarkEnd w:id="6"/>
    </w:p>
    <w:p w:rsidR="00142DF0" w:rsidRPr="00C76FF1" w:rsidRDefault="00142DF0" w:rsidP="00142DF0">
      <w:pPr>
        <w:rPr>
          <w:sz w:val="24"/>
          <w:szCs w:val="24"/>
          <w:lang w:val="pt-PT"/>
        </w:rPr>
      </w:pPr>
      <w:r w:rsidRPr="00C76FF1">
        <w:rPr>
          <w:sz w:val="24"/>
          <w:szCs w:val="24"/>
          <w:lang w:val="pt-PT"/>
        </w:rPr>
        <w:t>A secção do Trabalho serve para explicar para que serve a Ink-Ster aos utilizadores que mal chegam ao website.</w:t>
      </w:r>
    </w:p>
    <w:p w:rsidR="00142DF0" w:rsidRPr="00C76FF1" w:rsidRDefault="00142DF0" w:rsidP="00142DF0">
      <w:pPr>
        <w:rPr>
          <w:sz w:val="24"/>
          <w:szCs w:val="24"/>
          <w:lang w:val="pt-PT"/>
        </w:rPr>
      </w:pPr>
      <w:r w:rsidRPr="00C76FF1">
        <w:rPr>
          <w:sz w:val="24"/>
          <w:szCs w:val="24"/>
          <w:lang w:val="pt-PT"/>
        </w:rPr>
        <w:t>A secção do Trabalho é composta de 1 imagem e 4 linhas de textos , o código é este:</w:t>
      </w:r>
      <w:r w:rsidRPr="00C76FF1">
        <w:rPr>
          <w:sz w:val="24"/>
          <w:szCs w:val="24"/>
          <w:lang w:val="pt-PT"/>
        </w:rPr>
        <w:br/>
      </w:r>
      <w:r w:rsidRPr="00C76FF1">
        <w:rPr>
          <w:sz w:val="24"/>
          <w:szCs w:val="24"/>
          <w:lang w:val="pt-PT"/>
        </w:rPr>
        <w:br/>
        <w:t>&lt;h3&gt;O que e a Ink-Ster&lt;/h3&gt;</w:t>
      </w:r>
      <w:r w:rsidRPr="00C76FF1">
        <w:rPr>
          <w:sz w:val="24"/>
          <w:szCs w:val="24"/>
          <w:lang w:val="pt-PT"/>
        </w:rPr>
        <w:br/>
        <w:t>&lt;p&gt;A Ink-Ster é um website..........&lt;/p&gt;</w:t>
      </w:r>
      <w:r w:rsidRPr="00C76FF1">
        <w:rPr>
          <w:sz w:val="24"/>
          <w:szCs w:val="24"/>
          <w:lang w:val="pt-PT"/>
        </w:rPr>
        <w:br/>
        <w:t>&lt;hr&gt;</w:t>
      </w:r>
      <w:r w:rsidRPr="00C76FF1">
        <w:rPr>
          <w:sz w:val="24"/>
          <w:szCs w:val="24"/>
          <w:lang w:val="pt-PT"/>
        </w:rPr>
        <w:br/>
        <w:t>&lt;h3&gt;Bem-Vindo&lt;/h3&gt;</w:t>
      </w:r>
      <w:r w:rsidRPr="00C76FF1">
        <w:rPr>
          <w:sz w:val="24"/>
          <w:szCs w:val="24"/>
          <w:lang w:val="pt-PT"/>
        </w:rPr>
        <w:br/>
        <w:t>&lt;p&gt;Bem-Vindo a Ink-Ster......&lt;/p&gt;</w:t>
      </w:r>
      <w:r w:rsidRPr="00C76FF1">
        <w:rPr>
          <w:sz w:val="24"/>
          <w:szCs w:val="24"/>
          <w:lang w:val="pt-PT"/>
        </w:rPr>
        <w:br/>
        <w:t>&lt;hr&gt;</w:t>
      </w:r>
    </w:p>
    <w:p w:rsidR="00142DF0" w:rsidRPr="00C76FF1" w:rsidRDefault="00142DF0" w:rsidP="00142DF0">
      <w:pPr>
        <w:rPr>
          <w:sz w:val="24"/>
          <w:szCs w:val="24"/>
        </w:rPr>
      </w:pPr>
      <w:r w:rsidRPr="00C76FF1">
        <w:rPr>
          <w:sz w:val="24"/>
          <w:szCs w:val="24"/>
        </w:rPr>
        <w:t>&lt;img src=”img/shop.jpg” alt=”Shop”&gt;</w:t>
      </w:r>
    </w:p>
    <w:p w:rsidR="0084100B" w:rsidRPr="00C76FF1" w:rsidRDefault="0084100B" w:rsidP="00142DF0">
      <w:pPr>
        <w:rPr>
          <w:sz w:val="24"/>
          <w:szCs w:val="24"/>
          <w:lang w:val="pt-PT"/>
        </w:rPr>
      </w:pPr>
    </w:p>
    <w:p w:rsidR="0084100B" w:rsidRPr="00C76FF1" w:rsidRDefault="0084100B" w:rsidP="00142DF0">
      <w:pPr>
        <w:rPr>
          <w:sz w:val="24"/>
          <w:szCs w:val="24"/>
          <w:lang w:val="pt-PT"/>
        </w:rPr>
      </w:pPr>
    </w:p>
    <w:p w:rsidR="0084100B" w:rsidRPr="00C76FF1" w:rsidRDefault="0084100B" w:rsidP="00142DF0">
      <w:pPr>
        <w:rPr>
          <w:sz w:val="24"/>
          <w:szCs w:val="24"/>
          <w:lang w:val="pt-PT"/>
        </w:rPr>
      </w:pPr>
    </w:p>
    <w:p w:rsidR="0084100B" w:rsidRPr="00C76FF1" w:rsidRDefault="0084100B" w:rsidP="00142DF0">
      <w:pPr>
        <w:rPr>
          <w:sz w:val="24"/>
          <w:szCs w:val="24"/>
          <w:lang w:val="pt-PT"/>
        </w:rPr>
      </w:pPr>
    </w:p>
    <w:p w:rsidR="0084100B" w:rsidRPr="00C76FF1" w:rsidRDefault="0084100B" w:rsidP="00142DF0">
      <w:pPr>
        <w:rPr>
          <w:sz w:val="24"/>
          <w:szCs w:val="24"/>
          <w:lang w:val="pt-PT"/>
        </w:rPr>
      </w:pPr>
    </w:p>
    <w:p w:rsidR="0084100B" w:rsidRPr="00C76FF1" w:rsidRDefault="0084100B" w:rsidP="00142DF0">
      <w:pPr>
        <w:rPr>
          <w:sz w:val="24"/>
          <w:szCs w:val="24"/>
          <w:lang w:val="pt-PT"/>
        </w:rPr>
      </w:pPr>
    </w:p>
    <w:p w:rsidR="0084100B" w:rsidRDefault="0084100B" w:rsidP="00142DF0">
      <w:pPr>
        <w:rPr>
          <w:sz w:val="24"/>
          <w:szCs w:val="24"/>
          <w:lang w:val="pt-PT"/>
        </w:rPr>
      </w:pPr>
    </w:p>
    <w:p w:rsidR="00C5483B" w:rsidRDefault="00C5483B" w:rsidP="00142DF0">
      <w:pPr>
        <w:rPr>
          <w:sz w:val="24"/>
          <w:szCs w:val="24"/>
          <w:lang w:val="pt-PT"/>
        </w:rPr>
      </w:pPr>
    </w:p>
    <w:p w:rsidR="00C5483B" w:rsidRPr="00C76FF1" w:rsidRDefault="00C5483B" w:rsidP="00142DF0">
      <w:pPr>
        <w:rPr>
          <w:sz w:val="24"/>
          <w:szCs w:val="24"/>
          <w:lang w:val="pt-PT"/>
        </w:rPr>
      </w:pPr>
    </w:p>
    <w:p w:rsidR="0084100B" w:rsidRPr="00C76FF1" w:rsidRDefault="0084100B" w:rsidP="00142DF0">
      <w:pPr>
        <w:rPr>
          <w:sz w:val="24"/>
          <w:szCs w:val="24"/>
          <w:lang w:val="pt-PT"/>
        </w:rPr>
      </w:pPr>
      <w:r w:rsidRPr="00C76FF1">
        <w:rPr>
          <w:sz w:val="24"/>
          <w:szCs w:val="24"/>
          <w:lang w:val="pt-PT"/>
        </w:rPr>
        <w:br/>
        <w:t xml:space="preserve">Após a secção do Trabalho o utilizador irá ver o Login, o utilizador irá ter a </w:t>
      </w:r>
      <w:r w:rsidRPr="00C76FF1">
        <w:rPr>
          <w:sz w:val="24"/>
          <w:szCs w:val="24"/>
          <w:lang w:val="pt-PT"/>
        </w:rPr>
        <w:lastRenderedPageBreak/>
        <w:t>opção de poder fazer o login via Google+ ou Facebook, a base de dados da Ink-Ster é a Firebase que agora pertence há Google.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>Código do Login: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br/>
      </w:r>
      <w:r w:rsidRPr="00C76FF1">
        <w:rPr>
          <w:sz w:val="24"/>
          <w:szCs w:val="24"/>
        </w:rPr>
        <w:t>&lt;button type="button" class="button facebook" onclick="facebook()"&gt;&lt;p&gt;Facebook&lt;/p&gt;&lt;/a&gt;</w:t>
      </w:r>
    </w:p>
    <w:p w:rsidR="0084100B" w:rsidRPr="00C76FF1" w:rsidRDefault="0084100B" w:rsidP="0084100B">
      <w:pPr>
        <w:rPr>
          <w:sz w:val="24"/>
          <w:szCs w:val="24"/>
        </w:rPr>
      </w:pP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>&lt;button type="button"  class="button google-plus" onclick ="google()"&gt;&lt;span&gt;&lt;/span&gt;&lt;p&gt;Google+&lt;/p&gt;&lt;/button&gt;</w:t>
      </w:r>
    </w:p>
    <w:p w:rsidR="0084100B" w:rsidRPr="00C76FF1" w:rsidRDefault="0084100B" w:rsidP="0084100B">
      <w:pPr>
        <w:rPr>
          <w:sz w:val="24"/>
          <w:szCs w:val="24"/>
        </w:rPr>
      </w:pPr>
    </w:p>
    <w:p w:rsidR="00B411DA" w:rsidRPr="00C76FF1" w:rsidRDefault="00B411DA" w:rsidP="0084100B">
      <w:pPr>
        <w:rPr>
          <w:sz w:val="24"/>
          <w:szCs w:val="24"/>
        </w:rPr>
      </w:pPr>
    </w:p>
    <w:p w:rsidR="00B411DA" w:rsidRPr="00C76FF1" w:rsidRDefault="00B411DA" w:rsidP="0084100B">
      <w:pPr>
        <w:rPr>
          <w:sz w:val="24"/>
          <w:szCs w:val="24"/>
        </w:rPr>
      </w:pPr>
    </w:p>
    <w:p w:rsidR="00B411DA" w:rsidRPr="00C76FF1" w:rsidRDefault="00B411DA" w:rsidP="0084100B">
      <w:pPr>
        <w:rPr>
          <w:sz w:val="24"/>
          <w:szCs w:val="24"/>
        </w:rPr>
      </w:pPr>
    </w:p>
    <w:p w:rsidR="00B411DA" w:rsidRPr="00C76FF1" w:rsidRDefault="00B411DA" w:rsidP="0084100B">
      <w:pPr>
        <w:rPr>
          <w:sz w:val="24"/>
          <w:szCs w:val="24"/>
        </w:rPr>
      </w:pPr>
    </w:p>
    <w:p w:rsidR="00B411DA" w:rsidRPr="00C76FF1" w:rsidRDefault="00B411DA" w:rsidP="0084100B">
      <w:pPr>
        <w:rPr>
          <w:sz w:val="24"/>
          <w:szCs w:val="24"/>
        </w:rPr>
      </w:pPr>
    </w:p>
    <w:p w:rsidR="00B411DA" w:rsidRPr="00C76FF1" w:rsidRDefault="00B411DA" w:rsidP="0084100B">
      <w:pPr>
        <w:rPr>
          <w:sz w:val="24"/>
          <w:szCs w:val="24"/>
        </w:rPr>
      </w:pPr>
    </w:p>
    <w:p w:rsidR="00B411DA" w:rsidRDefault="00B411DA" w:rsidP="0084100B">
      <w:pPr>
        <w:rPr>
          <w:sz w:val="24"/>
          <w:szCs w:val="24"/>
        </w:rPr>
      </w:pPr>
    </w:p>
    <w:p w:rsidR="00C5483B" w:rsidRDefault="00C5483B" w:rsidP="0084100B">
      <w:pPr>
        <w:rPr>
          <w:sz w:val="24"/>
          <w:szCs w:val="24"/>
        </w:rPr>
      </w:pPr>
    </w:p>
    <w:p w:rsidR="00C5483B" w:rsidRPr="00C76FF1" w:rsidRDefault="00C5483B" w:rsidP="0084100B">
      <w:pPr>
        <w:rPr>
          <w:sz w:val="24"/>
          <w:szCs w:val="24"/>
        </w:rPr>
      </w:pPr>
    </w:p>
    <w:p w:rsidR="00B411DA" w:rsidRPr="00C76FF1" w:rsidRDefault="00B411DA" w:rsidP="0084100B">
      <w:pPr>
        <w:rPr>
          <w:sz w:val="24"/>
          <w:szCs w:val="24"/>
        </w:rPr>
      </w:pPr>
    </w:p>
    <w:p w:rsidR="00C5483B" w:rsidRDefault="00C5483B" w:rsidP="0084100B">
      <w:pPr>
        <w:rPr>
          <w:sz w:val="24"/>
          <w:szCs w:val="24"/>
        </w:rPr>
      </w:pP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>Código do Firebase:</w:t>
      </w:r>
    </w:p>
    <w:p w:rsidR="0084100B" w:rsidRPr="00C76FF1" w:rsidRDefault="0084100B" w:rsidP="0084100B">
      <w:pPr>
        <w:rPr>
          <w:sz w:val="24"/>
          <w:szCs w:val="24"/>
        </w:rPr>
      </w:pP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 xml:space="preserve">function google() { 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lastRenderedPageBreak/>
        <w:t xml:space="preserve"> firebase.auth().signInWithPopup(provider).then(function(result) {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 xml:space="preserve">  var token = result.credential.accessToken;</w:t>
      </w:r>
    </w:p>
    <w:p w:rsidR="0084100B" w:rsidRPr="00C76FF1" w:rsidRDefault="0084100B" w:rsidP="0084100B">
      <w:pPr>
        <w:rPr>
          <w:sz w:val="24"/>
          <w:szCs w:val="24"/>
          <w:lang w:val="pt-PT"/>
        </w:rPr>
      </w:pPr>
      <w:r w:rsidRPr="00C76FF1">
        <w:rPr>
          <w:sz w:val="24"/>
          <w:szCs w:val="24"/>
        </w:rPr>
        <w:t xml:space="preserve">  </w:t>
      </w:r>
      <w:r w:rsidRPr="00C76FF1">
        <w:rPr>
          <w:sz w:val="24"/>
          <w:szCs w:val="24"/>
          <w:lang w:val="pt-PT"/>
        </w:rPr>
        <w:t>var user = result.user;</w:t>
      </w:r>
    </w:p>
    <w:p w:rsidR="0084100B" w:rsidRPr="00C76FF1" w:rsidRDefault="0084100B" w:rsidP="0084100B">
      <w:pPr>
        <w:rPr>
          <w:sz w:val="24"/>
          <w:szCs w:val="24"/>
          <w:lang w:val="pt-PT"/>
        </w:rPr>
      </w:pPr>
      <w:r w:rsidRPr="00C76FF1">
        <w:rPr>
          <w:sz w:val="24"/>
          <w:szCs w:val="24"/>
          <w:lang w:val="pt-PT"/>
        </w:rPr>
        <w:t xml:space="preserve">  console.log(user.val());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>}).catch(function(error) {</w:t>
      </w:r>
    </w:p>
    <w:p w:rsidR="0084100B" w:rsidRPr="00C76FF1" w:rsidRDefault="0084100B" w:rsidP="0084100B">
      <w:pPr>
        <w:rPr>
          <w:sz w:val="24"/>
          <w:szCs w:val="24"/>
          <w:lang w:val="pt-PT"/>
        </w:rPr>
      </w:pPr>
      <w:r w:rsidRPr="00C76FF1">
        <w:rPr>
          <w:sz w:val="24"/>
          <w:szCs w:val="24"/>
        </w:rPr>
        <w:t xml:space="preserve">  </w:t>
      </w:r>
      <w:r w:rsidRPr="00C76FF1">
        <w:rPr>
          <w:sz w:val="24"/>
          <w:szCs w:val="24"/>
          <w:lang w:val="pt-PT"/>
        </w:rPr>
        <w:t>var errorCode = error.code;</w:t>
      </w:r>
    </w:p>
    <w:p w:rsidR="0084100B" w:rsidRPr="00C76FF1" w:rsidRDefault="0084100B" w:rsidP="0084100B">
      <w:pPr>
        <w:rPr>
          <w:sz w:val="24"/>
          <w:szCs w:val="24"/>
          <w:lang w:val="pt-PT"/>
        </w:rPr>
      </w:pPr>
      <w:r w:rsidRPr="00C76FF1">
        <w:rPr>
          <w:sz w:val="24"/>
          <w:szCs w:val="24"/>
          <w:lang w:val="pt-PT"/>
        </w:rPr>
        <w:t xml:space="preserve">  va</w:t>
      </w:r>
      <w:r w:rsidRPr="00C76FF1">
        <w:rPr>
          <w:sz w:val="24"/>
          <w:szCs w:val="24"/>
          <w:lang w:val="pt-PT"/>
        </w:rPr>
        <w:t>r errorMessage = error.message;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 xml:space="preserve">  var email = error.email;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 xml:space="preserve">  var credential = error.credential;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 xml:space="preserve">  // ...</w:t>
      </w:r>
    </w:p>
    <w:p w:rsidR="0084100B" w:rsidRPr="00C76FF1" w:rsidRDefault="0084100B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>});</w:t>
      </w:r>
    </w:p>
    <w:p w:rsidR="0084100B" w:rsidRPr="00C76FF1" w:rsidRDefault="00B411DA" w:rsidP="0084100B">
      <w:pPr>
        <w:rPr>
          <w:sz w:val="24"/>
          <w:szCs w:val="24"/>
        </w:rPr>
      </w:pPr>
      <w:r w:rsidRPr="00C76FF1">
        <w:rPr>
          <w:sz w:val="24"/>
          <w:szCs w:val="24"/>
        </w:rPr>
        <w:t>}</w:t>
      </w:r>
    </w:p>
    <w:p w:rsidR="0084100B" w:rsidRPr="0084100B" w:rsidRDefault="0084100B" w:rsidP="0084100B">
      <w:pPr>
        <w:rPr>
          <w:sz w:val="28"/>
        </w:rPr>
      </w:pPr>
    </w:p>
    <w:p w:rsidR="00B411DA" w:rsidRDefault="00B411DA" w:rsidP="0084100B">
      <w:pPr>
        <w:rPr>
          <w:sz w:val="28"/>
        </w:rPr>
      </w:pPr>
    </w:p>
    <w:p w:rsidR="00B411DA" w:rsidRPr="00C76FF1" w:rsidRDefault="00B411DA" w:rsidP="00B411DA">
      <w:pPr>
        <w:pStyle w:val="Heading1"/>
        <w:rPr>
          <w:lang w:val="pt-PT"/>
        </w:rPr>
      </w:pPr>
      <w:bookmarkStart w:id="7" w:name="_Toc486631436"/>
      <w:r w:rsidRPr="00C76FF1">
        <w:rPr>
          <w:lang w:val="pt-PT"/>
        </w:rPr>
        <w:lastRenderedPageBreak/>
        <w:t>Tatuadores</w:t>
      </w:r>
      <w:bookmarkEnd w:id="7"/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Nesta secção o utilizador pode visualizar o Top 3 Tatuadores , como também pode clicar nos portfólios deles.</w:t>
      </w:r>
      <w:r w:rsidRPr="00C76FF1">
        <w:rPr>
          <w:sz w:val="24"/>
          <w:lang w:val="pt-PT"/>
        </w:rPr>
        <w:br/>
        <w:t>Perto da fotográfia dos tatuadores consegue-se visualizar a localização dos tatuadores como uma pequena descrição deles.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Código da secção: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&lt;img href="" class="rounded" src="img/nikkihurtado.png" alt="Tattoo Artist A"&gt;</w:t>
      </w:r>
    </w:p>
    <w:p w:rsidR="00C76FF1" w:rsidRPr="00C76FF1" w:rsidRDefault="00C76FF1" w:rsidP="00C76FF1">
      <w:pPr>
        <w:rPr>
          <w:sz w:val="24"/>
          <w:lang w:val="pt-PT"/>
        </w:rPr>
      </w:pP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&lt;h3 class="artist-name"&gt;Nikki Hurtado&lt;/h3&gt;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&lt;div class="artist-role"&gt;Estados Unidos, California&lt;/div&gt;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&lt;div class="artist-info"&gt;Um tatuador que utiliza muitas cores,tatua desde 2003.&lt;/div&gt;</w:t>
      </w:r>
    </w:p>
    <w:p w:rsidR="00C76FF1" w:rsidRPr="00C76FF1" w:rsidRDefault="00C76FF1" w:rsidP="00C76FF1">
      <w:pPr>
        <w:rPr>
          <w:sz w:val="24"/>
          <w:lang w:val="pt-PT"/>
        </w:rPr>
      </w:pPr>
    </w:p>
    <w:p w:rsidR="00C76FF1" w:rsidRPr="00C76FF1" w:rsidRDefault="00C76FF1" w:rsidP="00C76FF1">
      <w:pPr>
        <w:rPr>
          <w:sz w:val="24"/>
        </w:rPr>
      </w:pPr>
      <w:r w:rsidRPr="00C76FF1">
        <w:rPr>
          <w:sz w:val="24"/>
        </w:rPr>
        <w:t>&lt;ul class="social-links"&gt;</w:t>
      </w:r>
    </w:p>
    <w:p w:rsidR="00C76FF1" w:rsidRPr="00C76FF1" w:rsidRDefault="00C76FF1" w:rsidP="00C76FF1">
      <w:pPr>
        <w:rPr>
          <w:sz w:val="24"/>
        </w:rPr>
      </w:pPr>
      <w:r w:rsidRPr="00C76FF1">
        <w:rPr>
          <w:sz w:val="24"/>
        </w:rPr>
        <w:t>&lt;li&gt;&lt;a title="Portfolio" href="https://nikkohurtado.com/pages/tattoos"&gt;&lt;/a&gt;&lt;/li&gt;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&lt;/ul&gt;</w:t>
      </w:r>
    </w:p>
    <w:p w:rsidR="00C76FF1" w:rsidRDefault="00C76FF1" w:rsidP="00C76FF1">
      <w:pPr>
        <w:rPr>
          <w:sz w:val="24"/>
          <w:lang w:val="pt-PT"/>
        </w:rPr>
      </w:pPr>
    </w:p>
    <w:p w:rsidR="00C76FF1" w:rsidRDefault="00C76FF1" w:rsidP="00C76FF1">
      <w:pPr>
        <w:rPr>
          <w:sz w:val="24"/>
          <w:lang w:val="pt-PT"/>
        </w:rPr>
      </w:pPr>
    </w:p>
    <w:p w:rsidR="00C76FF1" w:rsidRDefault="00C76FF1" w:rsidP="00C76FF1">
      <w:pPr>
        <w:rPr>
          <w:sz w:val="24"/>
          <w:lang w:val="pt-PT"/>
        </w:rPr>
      </w:pPr>
    </w:p>
    <w:p w:rsidR="00C76FF1" w:rsidRPr="00C76FF1" w:rsidRDefault="00C76FF1" w:rsidP="00C76FF1">
      <w:pPr>
        <w:rPr>
          <w:sz w:val="24"/>
          <w:lang w:val="pt-PT"/>
        </w:rPr>
      </w:pPr>
    </w:p>
    <w:p w:rsidR="00C5483B" w:rsidRDefault="00C5483B" w:rsidP="00C76FF1">
      <w:pPr>
        <w:rPr>
          <w:sz w:val="24"/>
          <w:lang w:val="pt-PT"/>
        </w:rPr>
      </w:pPr>
    </w:p>
    <w:p w:rsidR="00C5483B" w:rsidRDefault="00C5483B" w:rsidP="00C76FF1">
      <w:pPr>
        <w:rPr>
          <w:sz w:val="24"/>
          <w:lang w:val="pt-PT"/>
        </w:rPr>
      </w:pP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Logo a seguir poderá se ver os restantes tatuadores do website a serem desmostrados num slideshow.</w:t>
      </w:r>
    </w:p>
    <w:p w:rsidR="00C76FF1" w:rsidRPr="00C76FF1" w:rsidRDefault="00C76FF1" w:rsidP="00C76FF1">
      <w:pPr>
        <w:rPr>
          <w:sz w:val="24"/>
          <w:lang w:val="pt-PT"/>
        </w:rPr>
      </w:pP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Código da secção: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&lt;div class="testimonial"&gt;</w:t>
      </w:r>
    </w:p>
    <w:p w:rsidR="00C76FF1" w:rsidRPr="00C76FF1" w:rsidRDefault="00C76FF1" w:rsidP="00C76FF1">
      <w:pPr>
        <w:rPr>
          <w:sz w:val="24"/>
        </w:rPr>
      </w:pPr>
      <w:r w:rsidRPr="00C76FF1">
        <w:rPr>
          <w:sz w:val="24"/>
        </w:rPr>
        <w:t>&lt;img class="rounded" src="img/ami.jpg" alt="Testimonial A"&gt;</w:t>
      </w:r>
    </w:p>
    <w:p w:rsidR="00C76FF1" w:rsidRPr="00C76FF1" w:rsidRDefault="00C76FF1" w:rsidP="00C76FF1">
      <w:pPr>
        <w:rPr>
          <w:sz w:val="24"/>
        </w:rPr>
      </w:pPr>
      <w:r w:rsidRPr="00C76FF1">
        <w:rPr>
          <w:sz w:val="24"/>
        </w:rPr>
        <w:t>&lt;blockquote&gt;</w:t>
      </w:r>
    </w:p>
    <w:p w:rsidR="00C76FF1" w:rsidRPr="00C76FF1" w:rsidRDefault="00C76FF1" w:rsidP="00C76FF1">
      <w:pPr>
        <w:rPr>
          <w:sz w:val="24"/>
        </w:rPr>
      </w:pPr>
      <w:r w:rsidRPr="00C76FF1">
        <w:rPr>
          <w:sz w:val="24"/>
        </w:rPr>
        <w:t>&lt;h3 class="artist-name"&gt;Ami Jamesl&lt;/h3&gt;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&lt;div class="artist-role"&gt;Estados Unidos, Miami&lt;/div&gt;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&lt;/blockquote&gt;</w:t>
      </w:r>
    </w:p>
    <w:p w:rsidR="00C76FF1" w:rsidRPr="00C76FF1" w:rsidRDefault="00C76FF1" w:rsidP="00C76FF1">
      <w:pPr>
        <w:rPr>
          <w:sz w:val="24"/>
          <w:lang w:val="pt-PT"/>
        </w:rPr>
      </w:pPr>
      <w:r w:rsidRPr="00C76FF1">
        <w:rPr>
          <w:sz w:val="24"/>
          <w:lang w:val="pt-PT"/>
        </w:rPr>
        <w:t>&lt;/div&gt;</w:t>
      </w:r>
    </w:p>
    <w:p w:rsidR="00C76FF1" w:rsidRPr="009C0A33" w:rsidRDefault="00C76FF1" w:rsidP="00C76FF1">
      <w:pPr>
        <w:rPr>
          <w:sz w:val="32"/>
          <w:lang w:val="pt-PT"/>
        </w:rPr>
      </w:pPr>
    </w:p>
    <w:p w:rsidR="00C76FF1" w:rsidRPr="009C0A33" w:rsidRDefault="00C76FF1" w:rsidP="00C76FF1">
      <w:pPr>
        <w:rPr>
          <w:sz w:val="32"/>
          <w:lang w:val="pt-PT"/>
        </w:rPr>
      </w:pPr>
    </w:p>
    <w:p w:rsidR="00B411DA" w:rsidRPr="009C0A33" w:rsidRDefault="00B411DA" w:rsidP="0084100B">
      <w:pPr>
        <w:rPr>
          <w:sz w:val="32"/>
          <w:lang w:val="pt-PT"/>
        </w:rPr>
      </w:pPr>
    </w:p>
    <w:p w:rsidR="00B411DA" w:rsidRPr="009C0A33" w:rsidRDefault="00B411DA" w:rsidP="0084100B">
      <w:pPr>
        <w:rPr>
          <w:sz w:val="28"/>
          <w:lang w:val="pt-PT"/>
        </w:rPr>
      </w:pPr>
    </w:p>
    <w:p w:rsidR="00B411DA" w:rsidRPr="009C0A33" w:rsidRDefault="00B411DA" w:rsidP="0084100B">
      <w:pPr>
        <w:rPr>
          <w:sz w:val="28"/>
          <w:lang w:val="pt-PT"/>
        </w:rPr>
      </w:pPr>
    </w:p>
    <w:p w:rsidR="00B411DA" w:rsidRPr="009C0A33" w:rsidRDefault="00B411DA" w:rsidP="0084100B">
      <w:pPr>
        <w:rPr>
          <w:sz w:val="28"/>
          <w:lang w:val="pt-PT"/>
        </w:rPr>
      </w:pPr>
    </w:p>
    <w:p w:rsidR="00C76FF1" w:rsidRPr="009C0A33" w:rsidRDefault="00C76FF1" w:rsidP="0084100B">
      <w:pPr>
        <w:rPr>
          <w:sz w:val="28"/>
          <w:lang w:val="pt-PT"/>
        </w:rPr>
      </w:pPr>
    </w:p>
    <w:p w:rsidR="00C76FF1" w:rsidRPr="009C0A33" w:rsidRDefault="009C0A33" w:rsidP="009C0A33">
      <w:pPr>
        <w:pStyle w:val="Heading1"/>
        <w:rPr>
          <w:lang w:val="pt-PT"/>
        </w:rPr>
      </w:pPr>
      <w:bookmarkStart w:id="8" w:name="_Toc486631437"/>
      <w:r w:rsidRPr="009C0A33">
        <w:rPr>
          <w:lang w:val="pt-PT"/>
        </w:rPr>
        <w:lastRenderedPageBreak/>
        <w:t>Updates</w:t>
      </w:r>
      <w:bookmarkEnd w:id="8"/>
    </w:p>
    <w:p w:rsidR="009C0A33" w:rsidRPr="00C5483B" w:rsidRDefault="009C0A33" w:rsidP="009C0A33">
      <w:pPr>
        <w:rPr>
          <w:sz w:val="24"/>
          <w:lang w:val="pt-PT"/>
        </w:rPr>
      </w:pPr>
      <w:r w:rsidRPr="00C5483B">
        <w:rPr>
          <w:sz w:val="24"/>
          <w:lang w:val="pt-PT"/>
        </w:rPr>
        <w:t>A secção dos Updates esta presente para mostrar o progresso do Ink-Ster desde do inicio do projecto até ao fim</w:t>
      </w:r>
    </w:p>
    <w:p w:rsidR="009C0A33" w:rsidRPr="00C5483B" w:rsidRDefault="009C0A33" w:rsidP="009C0A33">
      <w:pPr>
        <w:rPr>
          <w:sz w:val="24"/>
          <w:lang w:val="pt-PT"/>
        </w:rPr>
      </w:pPr>
      <w:r w:rsidRPr="00C5483B">
        <w:rPr>
          <w:sz w:val="24"/>
          <w:lang w:val="pt-PT"/>
        </w:rPr>
        <w:t>Código da secção:</w:t>
      </w:r>
    </w:p>
    <w:p w:rsidR="009C0A33" w:rsidRPr="00C5483B" w:rsidRDefault="009C0A33" w:rsidP="009C0A33">
      <w:pPr>
        <w:jc w:val="both"/>
        <w:rPr>
          <w:sz w:val="24"/>
        </w:rPr>
      </w:pPr>
      <w:r w:rsidRPr="00C5483B">
        <w:rPr>
          <w:sz w:val="24"/>
        </w:rPr>
        <w:t>&lt;article class="post event"&gt;</w:t>
      </w:r>
    </w:p>
    <w:p w:rsidR="009C0A33" w:rsidRPr="00C5483B" w:rsidRDefault="009C0A33" w:rsidP="009C0A33">
      <w:pPr>
        <w:jc w:val="both"/>
        <w:rPr>
          <w:sz w:val="24"/>
        </w:rPr>
      </w:pPr>
      <w:r w:rsidRPr="00C5483B">
        <w:rPr>
          <w:sz w:val="24"/>
        </w:rPr>
        <w:t>&lt;h3 class="post-title"&gt;Base-Dados&lt;/h3&gt;</w:t>
      </w:r>
    </w:p>
    <w:p w:rsidR="009C0A33" w:rsidRPr="00C5483B" w:rsidRDefault="009C0A33" w:rsidP="009C0A33">
      <w:pPr>
        <w:jc w:val="both"/>
        <w:rPr>
          <w:sz w:val="24"/>
          <w:lang w:val="pt-PT"/>
        </w:rPr>
      </w:pPr>
      <w:r w:rsidRPr="00C5483B">
        <w:rPr>
          <w:sz w:val="24"/>
          <w:lang w:val="pt-PT"/>
        </w:rPr>
        <w:t>&lt;dl class="meta"&gt;</w:t>
      </w:r>
    </w:p>
    <w:p w:rsidR="009C0A33" w:rsidRPr="00C5483B" w:rsidRDefault="009C0A33" w:rsidP="009C0A33">
      <w:pPr>
        <w:jc w:val="both"/>
        <w:rPr>
          <w:sz w:val="24"/>
          <w:lang w:val="pt-PT"/>
        </w:rPr>
      </w:pPr>
      <w:r w:rsidRPr="00C5483B">
        <w:rPr>
          <w:sz w:val="24"/>
          <w:lang w:val="pt-PT"/>
        </w:rPr>
        <w:t>&lt;dt&gt;&lt;i class="fa fa-calendar"&gt;&lt;/i&gt; Quando&lt;/dt&gt;</w:t>
      </w:r>
    </w:p>
    <w:p w:rsidR="009C0A33" w:rsidRPr="00C5483B" w:rsidRDefault="009C0A33" w:rsidP="009C0A33">
      <w:pPr>
        <w:jc w:val="both"/>
        <w:rPr>
          <w:sz w:val="24"/>
          <w:lang w:val="pt-PT"/>
        </w:rPr>
      </w:pPr>
      <w:r w:rsidRPr="00C5483B">
        <w:rPr>
          <w:sz w:val="24"/>
          <w:lang w:val="pt-PT"/>
        </w:rPr>
        <w:t>&lt;dd&gt;28/08/17&lt;/dd&gt;</w:t>
      </w:r>
    </w:p>
    <w:p w:rsidR="009C0A33" w:rsidRPr="00C5483B" w:rsidRDefault="009C0A33" w:rsidP="009C0A33">
      <w:pPr>
        <w:jc w:val="both"/>
        <w:rPr>
          <w:sz w:val="24"/>
          <w:lang w:val="pt-PT"/>
        </w:rPr>
      </w:pPr>
    </w:p>
    <w:p w:rsidR="009C0A33" w:rsidRPr="00C5483B" w:rsidRDefault="009C0A33" w:rsidP="009C0A33">
      <w:pPr>
        <w:jc w:val="both"/>
        <w:rPr>
          <w:sz w:val="24"/>
          <w:lang w:val="pt-PT"/>
        </w:rPr>
      </w:pPr>
      <w:r w:rsidRPr="00C5483B">
        <w:rPr>
          <w:sz w:val="24"/>
          <w:lang w:val="pt-PT"/>
        </w:rPr>
        <w:t>&lt;/dl&gt;</w:t>
      </w:r>
    </w:p>
    <w:p w:rsidR="009C0A33" w:rsidRPr="00C5483B" w:rsidRDefault="009C0A33" w:rsidP="009C0A33">
      <w:pPr>
        <w:jc w:val="both"/>
        <w:rPr>
          <w:sz w:val="24"/>
          <w:lang w:val="pt-PT"/>
        </w:rPr>
      </w:pPr>
      <w:r w:rsidRPr="00C5483B">
        <w:rPr>
          <w:sz w:val="24"/>
          <w:lang w:val="pt-PT"/>
        </w:rPr>
        <w:t>&lt;p&gt;Buttoes do Facebook e do Google+ foram adicionados.&lt;/p&gt;</w:t>
      </w:r>
    </w:p>
    <w:p w:rsidR="009C0A33" w:rsidRDefault="009C0A33" w:rsidP="009C0A33">
      <w:pPr>
        <w:jc w:val="both"/>
        <w:rPr>
          <w:sz w:val="24"/>
          <w:lang w:val="pt-PT"/>
        </w:rPr>
      </w:pPr>
      <w:r w:rsidRPr="00C5483B">
        <w:rPr>
          <w:sz w:val="24"/>
          <w:lang w:val="pt-PT"/>
        </w:rPr>
        <w:t>&lt;/article&gt;</w:t>
      </w:r>
    </w:p>
    <w:p w:rsidR="00C5483B" w:rsidRDefault="00C5483B" w:rsidP="009C0A33">
      <w:pPr>
        <w:jc w:val="both"/>
        <w:rPr>
          <w:sz w:val="24"/>
          <w:lang w:val="pt-PT"/>
        </w:rPr>
      </w:pPr>
    </w:p>
    <w:p w:rsidR="00C5483B" w:rsidRPr="00C5483B" w:rsidRDefault="00C5483B" w:rsidP="009C0A33">
      <w:pPr>
        <w:jc w:val="both"/>
        <w:rPr>
          <w:sz w:val="24"/>
          <w:lang w:val="pt-PT"/>
        </w:rPr>
      </w:pPr>
    </w:p>
    <w:p w:rsidR="00C76FF1" w:rsidRPr="009C0A33" w:rsidRDefault="00C76FF1" w:rsidP="0084100B">
      <w:pPr>
        <w:rPr>
          <w:sz w:val="28"/>
          <w:lang w:val="pt-PT"/>
        </w:rPr>
      </w:pPr>
    </w:p>
    <w:p w:rsidR="00C76FF1" w:rsidRPr="009C0A33" w:rsidRDefault="00C76FF1" w:rsidP="0084100B">
      <w:pPr>
        <w:rPr>
          <w:sz w:val="28"/>
          <w:lang w:val="pt-PT"/>
        </w:rPr>
      </w:pPr>
    </w:p>
    <w:p w:rsidR="00C76FF1" w:rsidRPr="009C0A33" w:rsidRDefault="00C76FF1" w:rsidP="0084100B">
      <w:pPr>
        <w:rPr>
          <w:sz w:val="28"/>
          <w:lang w:val="pt-PT"/>
        </w:rPr>
      </w:pPr>
    </w:p>
    <w:p w:rsidR="00184B35" w:rsidRDefault="00184B35">
      <w:pPr>
        <w:spacing w:before="720"/>
      </w:pPr>
    </w:p>
    <w:sectPr w:rsidR="00184B35">
      <w:headerReference w:type="default" r:id="rId14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50" w:rsidRDefault="004A1F50">
      <w:pPr>
        <w:spacing w:after="0" w:line="240" w:lineRule="auto"/>
      </w:pPr>
      <w:r>
        <w:separator/>
      </w:r>
    </w:p>
    <w:p w:rsidR="004A1F50" w:rsidRDefault="004A1F50"/>
    <w:p w:rsidR="004A1F50" w:rsidRDefault="004A1F50"/>
    <w:p w:rsidR="004A1F50" w:rsidRDefault="004A1F50"/>
  </w:endnote>
  <w:endnote w:type="continuationSeparator" w:id="0">
    <w:p w:rsidR="004A1F50" w:rsidRDefault="004A1F50">
      <w:pPr>
        <w:spacing w:after="0" w:line="240" w:lineRule="auto"/>
      </w:pPr>
      <w:r>
        <w:continuationSeparator/>
      </w:r>
    </w:p>
    <w:p w:rsidR="004A1F50" w:rsidRDefault="004A1F50"/>
    <w:p w:rsidR="004A1F50" w:rsidRDefault="004A1F50"/>
    <w:p w:rsidR="004A1F50" w:rsidRDefault="004A1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728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483B" w:rsidRDefault="00C548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483B" w:rsidRDefault="00C54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EAA" w:rsidRDefault="009C1EAA" w:rsidP="009C1EAA">
    <w:pPr>
      <w:pStyle w:val="Footer"/>
      <w:ind w:left="0"/>
    </w:pPr>
  </w:p>
  <w:p w:rsidR="00184B35" w:rsidRDefault="00184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50" w:rsidRDefault="004A1F50">
      <w:pPr>
        <w:spacing w:after="0" w:line="240" w:lineRule="auto"/>
      </w:pPr>
      <w:r>
        <w:separator/>
      </w:r>
    </w:p>
    <w:p w:rsidR="004A1F50" w:rsidRDefault="004A1F50"/>
    <w:p w:rsidR="004A1F50" w:rsidRDefault="004A1F50"/>
    <w:p w:rsidR="004A1F50" w:rsidRDefault="004A1F50"/>
  </w:footnote>
  <w:footnote w:type="continuationSeparator" w:id="0">
    <w:p w:rsidR="004A1F50" w:rsidRDefault="004A1F50">
      <w:pPr>
        <w:spacing w:after="0" w:line="240" w:lineRule="auto"/>
      </w:pPr>
      <w:r>
        <w:continuationSeparator/>
      </w:r>
    </w:p>
    <w:p w:rsidR="004A1F50" w:rsidRDefault="004A1F50"/>
    <w:p w:rsidR="004A1F50" w:rsidRDefault="004A1F50"/>
    <w:p w:rsidR="004A1F50" w:rsidRDefault="004A1F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>
      <w:trPr>
        <w:trHeight w:hRule="exact" w:val="720"/>
        <w:jc w:val="right"/>
      </w:trPr>
      <w:tc>
        <w:tcPr>
          <w:tcW w:w="2088" w:type="dxa"/>
          <w:vAlign w:val="bottom"/>
        </w:tcPr>
        <w:p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184B35" w:rsidRDefault="00184B35"/>
      </w:tc>
      <w:tc>
        <w:tcPr>
          <w:tcW w:w="8424" w:type="dxa"/>
          <w:vAlign w:val="bottom"/>
        </w:tcPr>
        <w:p w:rsidR="00184B35" w:rsidRDefault="00C50FEA">
          <w:pPr>
            <w:pStyle w:val="Heading3"/>
          </w:pPr>
          <w:r>
            <w:t>Table of Contents</w:t>
          </w:r>
        </w:p>
      </w:tc>
    </w:tr>
    <w:tr w:rsidR="00184B3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</w:tr>
  </w:tbl>
  <w:p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184B35">
      <w:trPr>
        <w:trHeight w:hRule="exact" w:val="720"/>
        <w:jc w:val="right"/>
      </w:trPr>
      <w:tc>
        <w:tcPr>
          <w:tcW w:w="2088" w:type="dxa"/>
          <w:vAlign w:val="bottom"/>
        </w:tcPr>
        <w:p w:rsidR="00184B35" w:rsidRDefault="00C50FEA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C5483B">
            <w:rPr>
              <w:noProof/>
            </w:rPr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184B35" w:rsidRDefault="00184B35"/>
      </w:tc>
      <w:tc>
        <w:tcPr>
          <w:tcW w:w="8424" w:type="dxa"/>
          <w:vAlign w:val="bottom"/>
        </w:tcPr>
        <w:p w:rsidR="00184B35" w:rsidRDefault="00C50FEA">
          <w:pPr>
            <w:pStyle w:val="Heading3"/>
          </w:pPr>
          <w:r>
            <w:fldChar w:fldCharType="begin"/>
          </w:r>
          <w:r>
            <w:instrText xml:space="preserve"> If </w:instrText>
          </w:r>
          <w:r w:rsidR="00823D33">
            <w:fldChar w:fldCharType="begin"/>
          </w:r>
          <w:r w:rsidR="00823D33">
            <w:instrText xml:space="preserve"> STYLEREF “Heading 1”  </w:instrText>
          </w:r>
          <w:r w:rsidR="00C5483B">
            <w:fldChar w:fldCharType="separate"/>
          </w:r>
          <w:r w:rsidR="00C5483B">
            <w:rPr>
              <w:noProof/>
            </w:rPr>
            <w:instrText>Introdução</w:instrText>
          </w:r>
          <w:r w:rsidR="00823D33">
            <w:rPr>
              <w:noProof/>
            </w:rPr>
            <w:fldChar w:fldCharType="end"/>
          </w:r>
          <w:r>
            <w:instrText>&lt;&gt; “Error*” “</w:instrText>
          </w:r>
          <w:r w:rsidR="00823D33">
            <w:fldChar w:fldCharType="begin"/>
          </w:r>
          <w:r w:rsidR="00823D33">
            <w:instrText xml:space="preserve"> STYLEREF “Heading 1” </w:instrText>
          </w:r>
          <w:r w:rsidR="00C5483B">
            <w:fldChar w:fldCharType="separate"/>
          </w:r>
          <w:r w:rsidR="00C5483B">
            <w:rPr>
              <w:noProof/>
            </w:rPr>
            <w:instrText>Introdução</w:instrText>
          </w:r>
          <w:r w:rsidR="00823D33">
            <w:rPr>
              <w:noProof/>
            </w:rPr>
            <w:fldChar w:fldCharType="end"/>
          </w:r>
          <w:r>
            <w:instrText xml:space="preserve"> </w:instrText>
          </w:r>
          <w:r>
            <w:fldChar w:fldCharType="separate"/>
          </w:r>
          <w:r w:rsidR="00C5483B">
            <w:rPr>
              <w:noProof/>
            </w:rPr>
            <w:t xml:space="preserve">Introdução </w:t>
          </w:r>
          <w:r>
            <w:fldChar w:fldCharType="end"/>
          </w:r>
        </w:p>
      </w:tc>
    </w:tr>
    <w:tr w:rsidR="00184B3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84B35" w:rsidRDefault="00184B35">
          <w:pPr>
            <w:rPr>
              <w:sz w:val="10"/>
            </w:rPr>
          </w:pPr>
        </w:p>
      </w:tc>
      <w:tc>
        <w:tcPr>
          <w:tcW w:w="288" w:type="dxa"/>
        </w:tcPr>
        <w:p w:rsidR="00184B35" w:rsidRDefault="00184B35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184B35" w:rsidRDefault="00184B35">
          <w:pPr>
            <w:rPr>
              <w:sz w:val="10"/>
            </w:rPr>
          </w:pPr>
        </w:p>
      </w:tc>
    </w:tr>
  </w:tbl>
  <w:p w:rsidR="00EF64C7" w:rsidRDefault="00EF64C7" w:rsidP="00944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AF347EB"/>
    <w:multiLevelType w:val="hybridMultilevel"/>
    <w:tmpl w:val="972E33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6693"/>
    <w:multiLevelType w:val="hybridMultilevel"/>
    <w:tmpl w:val="AAAE45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62FCE"/>
    <w:multiLevelType w:val="hybridMultilevel"/>
    <w:tmpl w:val="57221D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314BC"/>
    <w:multiLevelType w:val="hybridMultilevel"/>
    <w:tmpl w:val="39584B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8" w15:restartNumberingAfterBreak="0">
    <w:nsid w:val="66163757"/>
    <w:multiLevelType w:val="hybridMultilevel"/>
    <w:tmpl w:val="92D696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0775A"/>
    <w:multiLevelType w:val="hybridMultilevel"/>
    <w:tmpl w:val="FF2846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0"/>
  </w:num>
  <w:num w:numId="10">
    <w:abstractNumId w:val="7"/>
  </w:num>
  <w:num w:numId="11">
    <w:abstractNumId w:val="7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7"/>
  </w:num>
  <w:num w:numId="13">
    <w:abstractNumId w:val="7"/>
  </w:num>
  <w:num w:numId="14">
    <w:abstractNumId w:val="7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7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8"/>
  </w:num>
  <w:num w:numId="22">
    <w:abstractNumId w:val="2"/>
  </w:num>
  <w:num w:numId="23">
    <w:abstractNumId w:val="4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50"/>
    <w:rsid w:val="00142DF0"/>
    <w:rsid w:val="00184B35"/>
    <w:rsid w:val="001865F2"/>
    <w:rsid w:val="00342438"/>
    <w:rsid w:val="003F429C"/>
    <w:rsid w:val="004A1F50"/>
    <w:rsid w:val="004C0EA7"/>
    <w:rsid w:val="004E3294"/>
    <w:rsid w:val="005303C9"/>
    <w:rsid w:val="00577305"/>
    <w:rsid w:val="005C2E0B"/>
    <w:rsid w:val="005C4FE1"/>
    <w:rsid w:val="00760843"/>
    <w:rsid w:val="007B0DFA"/>
    <w:rsid w:val="007E5E59"/>
    <w:rsid w:val="00823D33"/>
    <w:rsid w:val="0084100B"/>
    <w:rsid w:val="008B46AB"/>
    <w:rsid w:val="008D192F"/>
    <w:rsid w:val="008E707B"/>
    <w:rsid w:val="009210A6"/>
    <w:rsid w:val="00924378"/>
    <w:rsid w:val="00944D7A"/>
    <w:rsid w:val="009A0F76"/>
    <w:rsid w:val="009C0A33"/>
    <w:rsid w:val="009C1EAA"/>
    <w:rsid w:val="00A03BCD"/>
    <w:rsid w:val="00AC343A"/>
    <w:rsid w:val="00B411DA"/>
    <w:rsid w:val="00C50FEA"/>
    <w:rsid w:val="00C5483B"/>
    <w:rsid w:val="00C76FF1"/>
    <w:rsid w:val="00DF1CFA"/>
    <w:rsid w:val="00E6016B"/>
    <w:rsid w:val="00E94B95"/>
    <w:rsid w:val="00EF64C7"/>
    <w:rsid w:val="00F9599A"/>
    <w:rsid w:val="00FD1A47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FAB7222-ABD1-44CE-A4B9-66A7DA65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ListParagraph">
    <w:name w:val="List Paragraph"/>
    <w:basedOn w:val="Normal"/>
    <w:uiPriority w:val="34"/>
    <w:semiHidden/>
    <w:qFormat/>
    <w:rsid w:val="004C0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83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A1FEAA7A7344628E9B95251A5CF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252C6-E5A3-48DF-BE23-64FC35B60D1F}"/>
      </w:docPartPr>
      <w:docPartBody>
        <w:p w:rsidR="00000000" w:rsidRDefault="00AC55AA">
          <w:pPr>
            <w:pStyle w:val="B0A1FEAA7A7344628E9B95251A5CF734"/>
          </w:pPr>
          <w:r>
            <w:t>Annual Report</w:t>
          </w:r>
        </w:p>
      </w:docPartBody>
    </w:docPart>
    <w:docPart>
      <w:docPartPr>
        <w:name w:val="DB89D16EC64844098EB39DB082D76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93DAF-D266-40EA-AB93-88E60154138E}"/>
      </w:docPartPr>
      <w:docPartBody>
        <w:p w:rsidR="00000000" w:rsidRDefault="00AC55AA">
          <w:pPr>
            <w:pStyle w:val="DB89D16EC64844098EB39DB082D76067"/>
          </w:pPr>
          <w:r>
            <w:t>FY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AA"/>
    <w:rsid w:val="00AC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A1FEAA7A7344628E9B95251A5CF734">
    <w:name w:val="B0A1FEAA7A7344628E9B95251A5CF734"/>
  </w:style>
  <w:style w:type="paragraph" w:customStyle="1" w:styleId="DB89D16EC64844098EB39DB082D76067">
    <w:name w:val="DB89D16EC64844098EB39DB082D76067"/>
  </w:style>
  <w:style w:type="paragraph" w:customStyle="1" w:styleId="A3C2F8393883442D8384FF7D1E4A7C36">
    <w:name w:val="A3C2F8393883442D8384FF7D1E4A7C36"/>
  </w:style>
  <w:style w:type="paragraph" w:customStyle="1" w:styleId="08FCCB1BC3F443A6963941BBF3DE7CA8">
    <w:name w:val="08FCCB1BC3F443A6963941BBF3DE7CA8"/>
  </w:style>
  <w:style w:type="paragraph" w:customStyle="1" w:styleId="BC7908818E8042C79E7F7A36A60C6BD2">
    <w:name w:val="BC7908818E8042C79E7F7A36A60C6BD2"/>
  </w:style>
  <w:style w:type="paragraph" w:customStyle="1" w:styleId="70DC3C810A58484AAE98FA8CB6DD4BAE">
    <w:name w:val="70DC3C810A58484AAE98FA8CB6DD4BAE"/>
  </w:style>
  <w:style w:type="paragraph" w:customStyle="1" w:styleId="B6B9528DF174400799CC24CA3769122B">
    <w:name w:val="B6B9528DF174400799CC24CA3769122B"/>
  </w:style>
  <w:style w:type="paragraph" w:customStyle="1" w:styleId="DCED262110B948C7AC2FB0363FB22C61">
    <w:name w:val="DCED262110B948C7AC2FB0363FB22C61"/>
  </w:style>
  <w:style w:type="paragraph" w:customStyle="1" w:styleId="ECB320D76E4B4485A0E13DEA2C625F36">
    <w:name w:val="ECB320D76E4B4485A0E13DEA2C625F36"/>
  </w:style>
  <w:style w:type="paragraph" w:customStyle="1" w:styleId="876A5B35C27D43BDBA2E5499AE9817F3">
    <w:name w:val="876A5B35C27D43BDBA2E5499AE9817F3"/>
  </w:style>
  <w:style w:type="paragraph" w:customStyle="1" w:styleId="DC82B8C8CDAA4E7A820932CB554AA230">
    <w:name w:val="DC82B8C8CDAA4E7A820932CB554AA230"/>
  </w:style>
  <w:style w:type="paragraph" w:customStyle="1" w:styleId="B21247F3A5D84EA0A08C7A93BE45A318">
    <w:name w:val="B21247F3A5D84EA0A08C7A93BE45A318"/>
  </w:style>
  <w:style w:type="paragraph" w:customStyle="1" w:styleId="AF635A5F6EC840A697C5F445E3032382">
    <w:name w:val="AF635A5F6EC840A697C5F445E3032382"/>
  </w:style>
  <w:style w:type="paragraph" w:customStyle="1" w:styleId="74C8B962947341478E1DFF30FB4F9180">
    <w:name w:val="74C8B962947341478E1DFF30FB4F9180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9F20E8AC4D324D81AE5FC6D5811FDEC5">
    <w:name w:val="9F20E8AC4D324D81AE5FC6D5811FDEC5"/>
  </w:style>
  <w:style w:type="paragraph" w:customStyle="1" w:styleId="E8D1B9516970422A8D6988FAAAF7D690">
    <w:name w:val="E8D1B9516970422A8D6988FAAAF7D690"/>
  </w:style>
  <w:style w:type="paragraph" w:customStyle="1" w:styleId="43B9519253D44E6CAC30E7575AFE02E7">
    <w:name w:val="43B9519253D44E6CAC30E7575AFE02E7"/>
  </w:style>
  <w:style w:type="paragraph" w:customStyle="1" w:styleId="6489EF609187435A9DA8421F73769D4F">
    <w:name w:val="6489EF609187435A9DA8421F73769D4F"/>
  </w:style>
  <w:style w:type="paragraph" w:customStyle="1" w:styleId="F541F1DA9D8C4DC8962E7252D06DB27E">
    <w:name w:val="F541F1DA9D8C4DC8962E7252D06DB27E"/>
  </w:style>
  <w:style w:type="paragraph" w:customStyle="1" w:styleId="733078A873B54A91A0D067DA4E26B869">
    <w:name w:val="733078A873B54A91A0D067DA4E26B869"/>
  </w:style>
  <w:style w:type="paragraph" w:customStyle="1" w:styleId="3245A9E4AB9540CBA7518E4E661BDB88">
    <w:name w:val="3245A9E4AB9540CBA7518E4E661BDB88"/>
  </w:style>
  <w:style w:type="paragraph" w:customStyle="1" w:styleId="7454913F2EE24E4FAA27D8A8C18C7D9E">
    <w:name w:val="7454913F2EE24E4FAA27D8A8C18C7D9E"/>
  </w:style>
  <w:style w:type="paragraph" w:customStyle="1" w:styleId="0063956047F94EC697D556DC739C9AD7">
    <w:name w:val="0063956047F94EC697D556DC739C9AD7"/>
  </w:style>
  <w:style w:type="paragraph" w:customStyle="1" w:styleId="BF2BC8C0BEFD432A9EDCF0412D0E7A0C">
    <w:name w:val="BF2BC8C0BEFD432A9EDCF0412D0E7A0C"/>
  </w:style>
  <w:style w:type="paragraph" w:customStyle="1" w:styleId="C427EB2F7DD14F409F3C72995B2F0511">
    <w:name w:val="C427EB2F7DD14F409F3C72995B2F0511"/>
  </w:style>
  <w:style w:type="paragraph" w:customStyle="1" w:styleId="880E41FC26C54BE1B421A0316C1E963C">
    <w:name w:val="880E41FC26C54BE1B421A0316C1E963C"/>
  </w:style>
  <w:style w:type="paragraph" w:customStyle="1" w:styleId="028ED75D91B144659888ECCB7C8397B8">
    <w:name w:val="028ED75D91B144659888ECCB7C8397B8"/>
  </w:style>
  <w:style w:type="paragraph" w:customStyle="1" w:styleId="0B5276A8486E43B88E44F2D11C41F89C">
    <w:name w:val="0B5276A8486E43B88E44F2D11C41F89C"/>
  </w:style>
  <w:style w:type="paragraph" w:customStyle="1" w:styleId="634D5C716685436580DF986650716A14">
    <w:name w:val="634D5C716685436580DF986650716A14"/>
  </w:style>
  <w:style w:type="paragraph" w:customStyle="1" w:styleId="55906BED91AC47EAA5FDD360AD3660E2">
    <w:name w:val="55906BED91AC47EAA5FDD360AD3660E2"/>
  </w:style>
  <w:style w:type="paragraph" w:customStyle="1" w:styleId="7B761EFB5DBF49A1A3266DA1ACD2EEB0">
    <w:name w:val="7B761EFB5DBF49A1A3266DA1ACD2EEB0"/>
  </w:style>
  <w:style w:type="paragraph" w:customStyle="1" w:styleId="D6F89E52D06C451083D0D2304D5B94E7">
    <w:name w:val="D6F89E52D06C451083D0D2304D5B94E7"/>
  </w:style>
  <w:style w:type="paragraph" w:customStyle="1" w:styleId="D2729A056F8B4A1094630207D94BFE85">
    <w:name w:val="D2729A056F8B4A1094630207D94BFE85"/>
  </w:style>
  <w:style w:type="paragraph" w:customStyle="1" w:styleId="8861CB104F8D4E17B15084B12479ED96">
    <w:name w:val="8861CB104F8D4E17B15084B12479ED96"/>
  </w:style>
  <w:style w:type="paragraph" w:customStyle="1" w:styleId="82D8530A80B84FB3BC08576F7D2CDE42">
    <w:name w:val="82D8530A80B84FB3BC08576F7D2CDE42"/>
  </w:style>
  <w:style w:type="paragraph" w:customStyle="1" w:styleId="694C1545721E4408ADBBF99115E73EF7">
    <w:name w:val="694C1545721E4408ADBBF99115E73EF7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/>
    </w:rPr>
  </w:style>
  <w:style w:type="paragraph" w:customStyle="1" w:styleId="A29E143DB17B430EBFAD6B4059ACA6FA">
    <w:name w:val="A29E143DB17B430EBFAD6B4059ACA6FA"/>
  </w:style>
  <w:style w:type="paragraph" w:customStyle="1" w:styleId="CCBF8EE477B74A77A5E143DC916B66BA">
    <w:name w:val="CCBF8EE477B74A77A5E143DC916B66BA"/>
  </w:style>
  <w:style w:type="paragraph" w:customStyle="1" w:styleId="F9E12BA2B45241D5BA193A8BDE0C614E">
    <w:name w:val="F9E12BA2B45241D5BA193A8BDE0C614E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2000649DA0B44A6FBE4CAEF2F1E5D4F7">
    <w:name w:val="2000649DA0B44A6FBE4CAEF2F1E5D4F7"/>
  </w:style>
  <w:style w:type="paragraph" w:customStyle="1" w:styleId="3B485FAB22F6464EAA12FBD9A1D5C073">
    <w:name w:val="3B485FAB22F6464EAA12FBD9A1D5C073"/>
  </w:style>
  <w:style w:type="paragraph" w:customStyle="1" w:styleId="82CCDF17A38A4080AFD215135C386010">
    <w:name w:val="82CCDF17A38A4080AFD215135C386010"/>
  </w:style>
  <w:style w:type="paragraph" w:customStyle="1" w:styleId="5C004B12256F4038AA5CCDEC961463A2">
    <w:name w:val="5C004B12256F4038AA5CCDEC961463A2"/>
  </w:style>
  <w:style w:type="paragraph" w:customStyle="1" w:styleId="54B6EAA1853E458FAC7DB06752B23F3B">
    <w:name w:val="54B6EAA1853E458FAC7DB06752B23F3B"/>
  </w:style>
  <w:style w:type="paragraph" w:customStyle="1" w:styleId="5129BCF24F8649C49C8D5232FE169651">
    <w:name w:val="5129BCF24F8649C49C8D5232FE169651"/>
  </w:style>
  <w:style w:type="paragraph" w:customStyle="1" w:styleId="4F6A5BCB43A54E65B649B9485A360C2F">
    <w:name w:val="4F6A5BCB43A54E65B649B9485A360C2F"/>
  </w:style>
  <w:style w:type="paragraph" w:customStyle="1" w:styleId="FA82E873CF8441CEA919085E32F666D7">
    <w:name w:val="FA82E873CF8441CEA919085E32F666D7"/>
  </w:style>
  <w:style w:type="paragraph" w:customStyle="1" w:styleId="B22A6142F611411FA44B5CE7F44C9A92">
    <w:name w:val="B22A6142F611411FA44B5CE7F44C9A92"/>
  </w:style>
  <w:style w:type="paragraph" w:customStyle="1" w:styleId="6FBF30534F5C40BC86C5AC534EDA8E96">
    <w:name w:val="6FBF30534F5C40BC86C5AC534EDA8E96"/>
  </w:style>
  <w:style w:type="paragraph" w:customStyle="1" w:styleId="C2F84571852C40739B6D627F20E38CA6">
    <w:name w:val="C2F84571852C40739B6D627F20E38CA6"/>
    <w:rsid w:val="00AC5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Aluno: Francisco Almeida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95B81-94C8-446D-8575-36364D44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152</TotalTime>
  <Pages>11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Aptidao Profissional</dc:title>
  <dc:subject>2017/2018</dc:subject>
  <dc:creator>paula teixeira</dc:creator>
  <cp:keywords/>
  <cp:lastModifiedBy>paula teixeira</cp:lastModifiedBy>
  <cp:revision>1</cp:revision>
  <dcterms:created xsi:type="dcterms:W3CDTF">2017-06-30T20:46:00Z</dcterms:created>
  <dcterms:modified xsi:type="dcterms:W3CDTF">2017-06-30T23:18:00Z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